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0D55" w14:textId="49CA9CC5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5DBA4766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4E5205DF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BB8127B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CF608C34B4DC4DE6BE373C4815E12510"/>
        </w:placeholder>
      </w:sdtPr>
      <w:sdtEndPr>
        <w:rPr>
          <w:sz w:val="48"/>
          <w:szCs w:val="48"/>
        </w:rPr>
      </w:sdtEndPr>
      <w:sdtContent>
        <w:p w14:paraId="1FA9C3B0" w14:textId="06A4E203" w:rsidR="00D20149" w:rsidRPr="00950B62" w:rsidRDefault="006B46CF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VIC-20 Character ROM Adapter</w:t>
          </w:r>
        </w:p>
      </w:sdtContent>
    </w:sdt>
    <w:p w14:paraId="4EC509F5" w14:textId="217E0ADF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>er:</w:t>
      </w:r>
      <w:r w:rsidR="006B46CF">
        <w:rPr>
          <w:sz w:val="36"/>
          <w:szCs w:val="36"/>
          <w:lang w:val="en-US"/>
        </w:rPr>
        <w:t xml:space="preserve"> 184</w:t>
      </w:r>
      <w:r w:rsidRPr="00950B62">
        <w:rPr>
          <w:sz w:val="36"/>
          <w:szCs w:val="36"/>
          <w:lang w:val="en-US"/>
        </w:rPr>
        <w:t xml:space="preserve"> </w:t>
      </w:r>
    </w:p>
    <w:p w14:paraId="781BDFBB" w14:textId="7B73E280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6B46CF">
        <w:rPr>
          <w:sz w:val="36"/>
          <w:szCs w:val="36"/>
          <w:lang w:val="en-US"/>
        </w:rPr>
        <w:t>0</w:t>
      </w:r>
    </w:p>
    <w:p w14:paraId="60630011" w14:textId="23CFF119"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6B46CF">
        <w:rPr>
          <w:sz w:val="36"/>
          <w:szCs w:val="36"/>
          <w:lang w:val="en-US"/>
        </w:rPr>
        <w:t>18.07.2021</w:t>
      </w:r>
    </w:p>
    <w:p w14:paraId="7B6101F4" w14:textId="5394DE7B" w:rsidR="006B46CF" w:rsidRDefault="006B46CF" w:rsidP="00D20149">
      <w:pPr>
        <w:jc w:val="center"/>
        <w:rPr>
          <w:sz w:val="36"/>
          <w:szCs w:val="36"/>
          <w:lang w:val="en-US"/>
        </w:rPr>
      </w:pPr>
    </w:p>
    <w:p w14:paraId="112803CE" w14:textId="77777777" w:rsidR="006B46CF" w:rsidRPr="00950B62" w:rsidRDefault="006B46CF" w:rsidP="00D20149">
      <w:pPr>
        <w:jc w:val="center"/>
        <w:rPr>
          <w:sz w:val="36"/>
          <w:szCs w:val="36"/>
          <w:lang w:val="en-US"/>
        </w:rPr>
      </w:pPr>
    </w:p>
    <w:p w14:paraId="38937B53" w14:textId="70C34487" w:rsidR="009A38BA" w:rsidRPr="00950B62" w:rsidRDefault="006B46CF" w:rsidP="006B46CF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E28F23F" wp14:editId="2F0311D5">
            <wp:extent cx="5041392" cy="3358896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CF"/>
    <w:rsid w:val="00394953"/>
    <w:rsid w:val="006B46CF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F752"/>
  <w15:chartTrackingRefBased/>
  <w15:docId w15:val="{FE3CB879-A485-48CC-AB6D-F2D633FC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608C34B4DC4DE6BE373C4815E125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E90EBC-F387-4542-9561-D2AC17060645}"/>
      </w:docPartPr>
      <w:docPartBody>
        <w:p w:rsidR="00000000" w:rsidRDefault="00E60933">
          <w:pPr>
            <w:pStyle w:val="CF608C34B4DC4DE6BE373C4815E12510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F608C34B4DC4DE6BE373C4815E12510">
    <w:name w:val="CF608C34B4DC4DE6BE373C4815E12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2021-07-17T22:16:00Z</dcterms:created>
  <dcterms:modified xsi:type="dcterms:W3CDTF">2021-07-17T22:20:00Z</dcterms:modified>
</cp:coreProperties>
</file>